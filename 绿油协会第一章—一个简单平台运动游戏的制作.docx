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一个简单平台运动游戏的制作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事先准备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先需要下载群中的上机包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然后需要一组连帧图或者gif图鼠绘图之类的，总之需要一个图片作为我们的游戏的主角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444365" cy="594360"/>
            <wp:effectExtent l="0" t="0" r="5715" b="0"/>
            <wp:docPr id="1" name="图片 1" descr="archetype_earth-_archtypearth_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archetype_earth-_archtypearth__爱给网_aigei_co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我在这里选择以上图片作为游戏的主角，同时我们还需要一个行走时的动画的图片</w:t>
      </w:r>
      <w:r>
        <w:rPr>
          <w:rFonts w:hint="eastAsia"/>
          <w:lang w:val="en-US" w:eastAsia="zh-CN"/>
        </w:rPr>
        <w:drawing>
          <wp:inline distT="0" distB="0" distL="114300" distR="114300">
            <wp:extent cx="2515235" cy="553085"/>
            <wp:effectExtent l="0" t="0" r="14605" b="10795"/>
            <wp:docPr id="2" name="图片 2" descr="archetype_earth-_archtypearth 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rchetype_earth-_archtypearth _爱给网_aigei_co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有了图片素材后解压下载的上机包，运行mmf2u.exe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825750"/>
            <wp:effectExtent l="0" t="0" r="5715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得到以上画面</w:t>
      </w:r>
    </w:p>
    <w:p>
      <w:pPr>
        <w:numPr>
          <w:numId w:val="0"/>
        </w:numPr>
      </w:pPr>
      <w:r>
        <w:drawing>
          <wp:inline distT="0" distB="0" distL="114300" distR="114300">
            <wp:extent cx="4107815" cy="4328795"/>
            <wp:effectExtent l="0" t="0" r="6985" b="1460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4328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rPr>
          <w:rFonts w:hint="eastAsia"/>
          <w:lang w:val="en-US" w:eastAsia="zh-CN"/>
        </w:rPr>
        <w:t>得到该画面</w:t>
      </w:r>
      <w:r>
        <w:drawing>
          <wp:inline distT="0" distB="0" distL="114300" distR="114300">
            <wp:extent cx="5267325" cy="2844800"/>
            <wp:effectExtent l="0" t="0" r="5715" b="508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双击frame1进入场景编辑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64150" cy="2715895"/>
            <wp:effectExtent l="0" t="0" r="8890" b="1206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15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看不清字请将鼠标点击图片然后点图示圆圈部分（我用的是WPS，其他软件或者其他版本可能会不一样）</w:t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0500" cy="2166620"/>
            <wp:effectExtent l="0" t="0" r="2540" b="1270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6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</w:pPr>
      <w:r>
        <w:drawing>
          <wp:inline distT="0" distB="0" distL="114300" distR="114300">
            <wp:extent cx="5270500" cy="2767330"/>
            <wp:effectExtent l="0" t="0" r="2540" b="635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6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基础设置到此完毕</w:t>
      </w: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素材导入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主要讲述导入图片素材过程的一些方法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7960" cy="4712335"/>
            <wp:effectExtent l="0" t="0" r="5080" b="1206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712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我们以插入一个active作为示例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583555" cy="3046095"/>
            <wp:effectExtent l="0" t="0" r="9525" b="190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10937" b="21630"/>
                    <a:stretch>
                      <a:fillRect/>
                    </a:stretch>
                  </pic:blipFill>
                  <pic:spPr>
                    <a:xfrm>
                      <a:off x="0" y="0"/>
                      <a:ext cx="558355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然后点击一下屏幕得到一个小方块</w:t>
      </w:r>
      <w:r>
        <w:drawing>
          <wp:inline distT="0" distB="0" distL="114300" distR="114300">
            <wp:extent cx="342900" cy="312420"/>
            <wp:effectExtent l="0" t="0" r="7620" b="762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12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双击方块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0500" cy="5285740"/>
            <wp:effectExtent l="0" t="0" r="2540" b="2540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找到需要导入的图片，然后选择</w:t>
      </w:r>
      <w:r>
        <w:drawing>
          <wp:inline distT="0" distB="0" distL="114300" distR="114300">
            <wp:extent cx="3451860" cy="2309495"/>
            <wp:effectExtent l="0" t="0" r="7620" b="698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对其进行一些操作，先用3D画图或者其他图片编辑软件打开被导入的图片，查看其像素大小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5420" cy="1097915"/>
            <wp:effectExtent l="0" t="0" r="7620" b="1460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097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2405" cy="3527425"/>
            <wp:effectExtent l="0" t="0" r="635" b="825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527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5285740"/>
            <wp:effectExtent l="0" t="0" r="2540" b="2540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完美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0500" cy="5285740"/>
            <wp:effectExtent l="0" t="0" r="2540" b="254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0500" cy="5285740"/>
            <wp:effectExtent l="0" t="0" r="2540" b="254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右键点击右边这个黑点，点copy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906135" cy="2270125"/>
            <wp:effectExtent l="0" t="0" r="6985" b="63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rcRect l="30609" t="55422" r="34008" b="20403"/>
                    <a:stretch>
                      <a:fillRect/>
                    </a:stretch>
                  </pic:blipFill>
                  <pic:spPr>
                    <a:xfrm>
                      <a:off x="0" y="0"/>
                      <a:ext cx="590613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Paste到右边去</w:t>
      </w:r>
      <w:r>
        <w:drawing>
          <wp:inline distT="0" distB="0" distL="114300" distR="114300">
            <wp:extent cx="5871845" cy="2376170"/>
            <wp:effectExtent l="0" t="0" r="10795" b="1270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rcRect l="31119" t="58068" r="35203" b="21274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2376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4709160" cy="4388485"/>
            <wp:effectExtent l="0" t="0" r="0" b="63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rcRect l="35961" t="54715" r="37999" b="2143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438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选择Flip Horizontally可得到图片向右朝向的图（不用再设置热点了）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然后OK完成素材的导入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tabs>
          <w:tab w:val="clear" w:pos="312"/>
        </w:tabs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平台运动正式开始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4310" cy="2928620"/>
            <wp:effectExtent l="0" t="0" r="13970" b="12700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3459480" cy="4046855"/>
            <wp:effectExtent l="0" t="0" r="0" b="698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404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再插入一个Backdrop</w:t>
      </w:r>
      <w:r>
        <w:drawing>
          <wp:inline distT="0" distB="0" distL="114300" distR="114300">
            <wp:extent cx="2964180" cy="2651760"/>
            <wp:effectExtent l="0" t="0" r="7620" b="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1160" cy="1310640"/>
            <wp:effectExtent l="0" t="0" r="0" b="0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31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6066155" cy="2515235"/>
            <wp:effectExtent l="0" t="0" r="14605" b="14605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rcRect r="24414" b="26281"/>
                    <a:stretch>
                      <a:fillRect/>
                    </a:stretch>
                  </pic:blipFill>
                  <pic:spPr>
                    <a:xfrm>
                      <a:off x="0" y="0"/>
                      <a:ext cx="606615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然后我们可以在场景里添加更多Backdrop作为地面或者障碍物之类的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44240" cy="1676400"/>
            <wp:effectExtent l="0" t="0" r="0" b="0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然后选中Backdrop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用鼠标拖动，可以在场景中产生backdrop，右键退出该模式</w:t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然后再向场景中添加一个Active(步骤见前面)，将其图片换为一方块</w:t>
      </w:r>
      <w:r>
        <w:drawing>
          <wp:inline distT="0" distB="0" distL="114300" distR="114300">
            <wp:extent cx="2857500" cy="2156460"/>
            <wp:effectExtent l="0" t="0" r="7620" b="762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点击两次该物体，可调节其大小</w:t>
      </w:r>
      <w:r>
        <w:drawing>
          <wp:inline distT="0" distB="0" distL="114300" distR="114300">
            <wp:extent cx="861060" cy="1059180"/>
            <wp:effectExtent l="0" t="0" r="7620" b="762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106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调整至大概与人物模型等高等宽</w:t>
      </w:r>
      <w:r>
        <w:drawing>
          <wp:inline distT="0" distB="0" distL="114300" distR="114300">
            <wp:extent cx="1264920" cy="1607820"/>
            <wp:effectExtent l="0" t="0" r="0" b="7620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6492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双击该Active 2 设置其热点</w:t>
      </w:r>
      <w:r>
        <w:drawing>
          <wp:inline distT="0" distB="0" distL="114300" distR="114300">
            <wp:extent cx="5270500" cy="5285740"/>
            <wp:effectExtent l="0" t="0" r="2540" b="254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OK完成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然后可以开始写事件了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我们现在的游戏主角是这个紫色的方块而不是这个人物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596640" cy="2118360"/>
            <wp:effectExtent l="0" t="0" r="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11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2200" cy="1859280"/>
            <wp:effectExtent l="0" t="0" r="0" b="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859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74515" cy="2827020"/>
            <wp:effectExtent l="0" t="0" r="14605" b="762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4515" cy="282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12035"/>
            <wp:effectExtent l="0" t="0" r="0" b="4445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2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5855" cy="3711575"/>
            <wp:effectExtent l="0" t="0" r="6985" b="6985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029335"/>
            <wp:effectExtent l="0" t="0" r="1905" b="6985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2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按照自己的习惯设置左右移动建，这里我摁下“D”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1135" cy="1956435"/>
            <wp:effectExtent l="0" t="0" r="1905" b="952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5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于是摁下D可以向右移动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32815"/>
            <wp:effectExtent l="0" t="0" r="4445" b="12065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3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同理设置向左移动，摁下“A”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67960" cy="1898015"/>
            <wp:effectExtent l="0" t="0" r="5080" b="6985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98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于是摁下A可以向左移动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4846955" cy="3009900"/>
            <wp:effectExtent l="0" t="0" r="14605" b="762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46955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单击此处可以调试自己的游戏（调试完后一定要关那个调试的窗口）我们发现紫色砖块直接掉了下去。我们需要一些代码，来使它能够停在Backdrop 上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271135" cy="1431290"/>
            <wp:effectExtent l="0" t="0" r="1905" b="127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3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39335" cy="2994660"/>
            <wp:effectExtent l="0" t="0" r="6985" b="762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39335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633470"/>
            <wp:effectExtent l="0" t="0" r="1270" b="8890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33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13555" cy="2019300"/>
            <wp:effectExtent l="0" t="0" r="14605" b="7620"/>
            <wp:docPr id="47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2220" cy="1059180"/>
            <wp:effectExtent l="0" t="0" r="7620" b="762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186305"/>
            <wp:effectExtent l="0" t="0" r="3810" b="8255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86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如果紫色方块停不下来肯定是你的Backdrop里面的Runtime Option里的Type没改成obstacle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 =</w:t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调试后可以停下，可以左右移动，下面设置跳跃</w:t>
      </w:r>
      <w:r>
        <w:drawing>
          <wp:inline distT="0" distB="0" distL="114300" distR="114300">
            <wp:extent cx="5559425" cy="1637030"/>
            <wp:effectExtent l="0" t="0" r="3175" b="8890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51"/>
                    <a:srcRect r="7373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1637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按下你习惯的跳跃键，这里我用K键来跳跃</w:t>
      </w:r>
      <w:r>
        <w:drawing>
          <wp:inline distT="0" distB="0" distL="114300" distR="114300">
            <wp:extent cx="5271770" cy="3255645"/>
            <wp:effectExtent l="0" t="0" r="1270" b="5715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调试后发现可以跳跃，但是跳跃高度太小，并且可以无限连跳（基于此可以制作出flippingbird不知道有没有打错）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跳跃高度修改：双击Frame1切换到场景编辑器，双击Platform Movement Object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4389755" cy="3955415"/>
            <wp:effectExtent l="0" t="0" r="14605" b="6985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9755" cy="3955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想修改到多少是你的事了= = 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取消无限连跳：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06140" cy="1996440"/>
            <wp:effectExtent l="0" t="0" r="7620" b="0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199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在此位置再加入一个条件</w:t>
      </w:r>
      <w:r>
        <w:drawing>
          <wp:inline distT="0" distB="0" distL="114300" distR="114300">
            <wp:extent cx="5267325" cy="1767205"/>
            <wp:effectExtent l="0" t="0" r="5715" b="635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67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这样一个方块的平台运动就完成了，下面讲述如何把主角从“方块”替换为“少女”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双击Frame1进入场景编辑器，单击紫色方块，看右下角的Properties</w:t>
      </w:r>
      <w:r>
        <w:drawing>
          <wp:inline distT="0" distB="0" distL="114300" distR="114300">
            <wp:extent cx="5136515" cy="3352800"/>
            <wp:effectExtent l="0" t="0" r="14605" b="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46120" cy="3040380"/>
            <wp:effectExtent l="0" t="0" r="0" b="7620"/>
            <wp:docPr id="56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调试后发现方块不见了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进入事件</w:t>
      </w:r>
      <w:r>
        <w:drawing>
          <wp:inline distT="0" distB="0" distL="114300" distR="114300">
            <wp:extent cx="1089660" cy="297180"/>
            <wp:effectExtent l="0" t="0" r="7620" b="762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89660" cy="29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编辑器</w:t>
      </w:r>
      <w:r>
        <w:drawing>
          <wp:inline distT="0" distB="0" distL="114300" distR="114300">
            <wp:extent cx="4267835" cy="3436620"/>
            <wp:effectExtent l="0" t="0" r="14605" b="762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67835" cy="3436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2115185"/>
            <wp:effectExtent l="0" t="0" r="3810" b="3175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15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9800" cy="2133600"/>
            <wp:effectExtent l="0" t="0" r="0" b="0"/>
            <wp:docPr id="60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5855" cy="3711575"/>
            <wp:effectExtent l="0" t="0" r="6985" b="6985"/>
            <wp:docPr id="6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ok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发现按下左右键人物会跟着懂，但是人物图像的左右朝向不变，并且动画不切换，我们需要增加事件来使之更换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489960" cy="1508760"/>
            <wp:effectExtent l="0" t="0" r="0" b="0"/>
            <wp:docPr id="6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508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此处右键增加新的结果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3665855" cy="3711575"/>
            <wp:effectExtent l="0" t="0" r="6985" b="6985"/>
            <wp:docPr id="63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3711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6560" cy="3795395"/>
            <wp:effectExtent l="0" t="0" r="0" b="14605"/>
            <wp:docPr id="64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这样，按下向右行走键D的时候人物方向会朝右</w:t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再插入另一个结果来更换人物的动画为行走时的动画</w:t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为此，我们先要给人物导入一个walking的动画图片（此处不再讲述如何导入）导入完成后：</w:t>
      </w:r>
      <w:r>
        <w:drawing>
          <wp:inline distT="0" distB="0" distL="114300" distR="114300">
            <wp:extent cx="5273040" cy="2831465"/>
            <wp:effectExtent l="0" t="0" r="0" b="3175"/>
            <wp:docPr id="65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31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6560" cy="2301240"/>
            <wp:effectExtent l="0" t="0" r="0" b="0"/>
            <wp:docPr id="66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方向向左时（摁下A时）同理</w:t>
      </w:r>
      <w:r>
        <w:drawing>
          <wp:inline distT="0" distB="0" distL="114300" distR="114300">
            <wp:extent cx="2758440" cy="1013460"/>
            <wp:effectExtent l="0" t="0" r="0" b="7620"/>
            <wp:docPr id="67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065020"/>
            <wp:effectExtent l="0" t="0" r="4445" b="7620"/>
            <wp:docPr id="68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65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6560" cy="3795395"/>
            <wp:effectExtent l="0" t="0" r="0" b="14605"/>
            <wp:docPr id="69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287270"/>
            <wp:effectExtent l="0" t="0" r="5080" b="13970"/>
            <wp:docPr id="70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87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56560" cy="2301240"/>
            <wp:effectExtent l="0" t="0" r="0" b="0"/>
            <wp:docPr id="71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此番操作后发现问题，人物一旦行走，便无法切换回停止时的动画，我们需要事件来修复它</w:t>
      </w:r>
      <w:r>
        <w:drawing>
          <wp:inline distT="0" distB="0" distL="114300" distR="114300">
            <wp:extent cx="5836920" cy="2317750"/>
            <wp:effectExtent l="0" t="0" r="0" b="13970"/>
            <wp:docPr id="7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0"/>
                    <pic:cNvPicPr>
                      <a:picLocks noChangeAspect="1"/>
                    </pic:cNvPicPr>
                  </pic:nvPicPr>
                  <pic:blipFill>
                    <a:blip r:embed="rId73"/>
                    <a:srcRect r="8498" b="1611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1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右键该条件，选择Negate(表示“非”的意思)，即判断条件变为Object不在moving时</w:t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3604260" cy="1645920"/>
            <wp:effectExtent l="0" t="0" r="7620" b="0"/>
            <wp:docPr id="7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645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</w:pPr>
      <w:r>
        <w:drawing>
          <wp:inline distT="0" distB="0" distL="114300" distR="114300">
            <wp:extent cx="5718175" cy="1547495"/>
            <wp:effectExtent l="0" t="0" r="12065" b="6985"/>
            <wp:docPr id="7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2"/>
                    <pic:cNvPicPr>
                      <a:picLocks noChangeAspect="1"/>
                    </pic:cNvPicPr>
                  </pic:nvPicPr>
                  <pic:blipFill>
                    <a:blip r:embed="rId75"/>
                    <a:srcRect r="4335" b="10042"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1547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drawing>
          <wp:inline distT="0" distB="0" distL="114300" distR="114300">
            <wp:extent cx="2956560" cy="2301240"/>
            <wp:effectExtent l="0" t="0" r="0" b="0"/>
            <wp:docPr id="7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30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完成，调试后问题得到解决，一个简单的平台运动游戏就完成了。可以自己尝试更换跳跃时的动画。</w:t>
      </w:r>
    </w:p>
    <w:p>
      <w:pPr>
        <w:numPr>
          <w:numId w:val="0"/>
        </w:numPr>
        <w:ind w:leftChars="0"/>
        <w:jc w:val="left"/>
      </w:pPr>
      <w:r>
        <w:rPr>
          <w:rFonts w:hint="eastAsia"/>
          <w:lang w:val="en-US" w:eastAsia="zh-CN"/>
        </w:rPr>
        <w:t>所有的代码如下</w:t>
      </w:r>
      <w:r>
        <w:drawing>
          <wp:inline distT="0" distB="0" distL="114300" distR="114300">
            <wp:extent cx="5269230" cy="5205730"/>
            <wp:effectExtent l="0" t="0" r="3810" b="6350"/>
            <wp:docPr id="7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05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然后给出一套人物图片，后面的教程中会用到这套人物图片</w:t>
      </w:r>
      <w:r>
        <w:rPr>
          <w:rFonts w:hint="eastAsia"/>
          <w:lang w:val="en-US" w:eastAsia="zh-CN"/>
        </w:rPr>
        <w:drawing>
          <wp:inline distT="0" distB="0" distL="114300" distR="114300">
            <wp:extent cx="2515235" cy="553085"/>
            <wp:effectExtent l="0" t="0" r="14605" b="10795"/>
            <wp:docPr id="78" name="图片 78" descr="archetype_earth-_archtypearth 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archetype_earth-_archtypearth _爱给网_aigei_com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511175"/>
            <wp:effectExtent l="0" t="0" r="2540" b="6985"/>
            <wp:docPr id="79" name="图片 79" descr="archetype_earth-_archtypearth__爱给网_aigei_co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archetype_earth-_archtypearth__爱给网_aigei_com (1)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232785" cy="525780"/>
            <wp:effectExtent l="0" t="0" r="13335" b="7620"/>
            <wp:docPr id="80" name="图片 80" descr="archetype_earth-_archtypearth__爱给网_aigei_com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archetype_earth-_archtypearth__爱给网_aigei_com (2)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32785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3040" cy="314325"/>
            <wp:effectExtent l="0" t="0" r="0" b="5715"/>
            <wp:docPr id="82" name="图片 82" descr="archetype_earth-_archtypearth__爱给网_aigei_com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archetype_earth-_archtypearth__爱给网_aigei_com (4)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1957070" cy="530225"/>
            <wp:effectExtent l="0" t="0" r="8890" b="3175"/>
            <wp:docPr id="91" name="图片 91" descr="archetype_earth-_archtypearth4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archetype_earth-_archtypearth4_爱给网_aigei_com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329565"/>
            <wp:effectExtent l="0" t="0" r="3810" b="5715"/>
            <wp:docPr id="90" name="图片 90" descr="archetype_earth-_archtypearth2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archetype_earth-_archtypearth2_爱给网_aigei_com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74160" cy="544195"/>
            <wp:effectExtent l="0" t="0" r="10160" b="4445"/>
            <wp:docPr id="89" name="图片 89" descr="archetype_earth-_archtypearth1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archetype_earth-_archtypearth1_爱给网_aigei_com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7416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444365" cy="594360"/>
            <wp:effectExtent l="0" t="0" r="5715" b="0"/>
            <wp:docPr id="88" name="图片 88" descr="archetype_earth-_archtypearth__爱给网_aigei_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archetype_earth-_archtypearth__爱给网_aigei_com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4365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512945" cy="553085"/>
            <wp:effectExtent l="0" t="0" r="13335" b="10795"/>
            <wp:docPr id="87" name="图片 87" descr="archetype_earth-_archtypearth__爱给网_aigei_com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archetype_earth-_archtypearth__爱给网_aigei_com (9)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1294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158105" cy="649605"/>
            <wp:effectExtent l="0" t="0" r="8255" b="5715"/>
            <wp:docPr id="86" name="图片 86" descr="archetype_earth-_archtypearth__爱给网_aigei_com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archetype_earth-_archtypearth__爱给网_aigei_com (8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58105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4065270" cy="544195"/>
            <wp:effectExtent l="0" t="0" r="0" b="4445"/>
            <wp:docPr id="85" name="图片 85" descr="archetype_earth-_archtypearth__爱给网_aigei_com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archetype_earth-_archtypearth__爱给网_aigei_com (7)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527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5270500" cy="307340"/>
            <wp:effectExtent l="0" t="0" r="0" b="12700"/>
            <wp:docPr id="84" name="图片 84" descr="archetype_earth-_archtypearth__爱给网_aigei_com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archetype_earth-_archtypearth__爱给网_aigei_com (6)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456940" cy="539750"/>
            <wp:effectExtent l="0" t="0" r="2540" b="8890"/>
            <wp:docPr id="83" name="图片 83" descr="archetype_earth-_archtypearth__爱给网_aigei_com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archetype_earth-_archtypearth__爱给网_aigei_com (5)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5694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347085" cy="571500"/>
            <wp:effectExtent l="0" t="0" r="5715" b="7620"/>
            <wp:docPr id="81" name="图片 81" descr="archetype_earth-_archtypearth__爱给网_aigei_com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archetype_earth-_archtypearth__爱给网_aigei_com (3)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drawing>
          <wp:inline distT="0" distB="0" distL="114300" distR="114300">
            <wp:extent cx="3511550" cy="791210"/>
            <wp:effectExtent l="0" t="0" r="8890" b="1270"/>
            <wp:docPr id="77" name="图片 77" descr="archetype_earth-_archtypearth _爱给网_aigei_co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archetype_earth-_archtypearth _爱给网_aigei_com (1)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（其实都是我在白给网下的嘻嘻ʘᴗʘ</w:t>
      </w:r>
      <w:bookmarkStart w:id="0" w:name="_GoBack"/>
      <w:bookmarkEnd w:id="0"/>
      <w:r>
        <w:rPr>
          <w:rFonts w:hint="eastAsia"/>
          <w:lang w:val="en-US" w:eastAsia="zh-CN"/>
        </w:rPr>
        <w:t>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93C0B6A"/>
    <w:multiLevelType w:val="singleLevel"/>
    <w:tmpl w:val="993C0B6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2C4E8D2"/>
    <w:multiLevelType w:val="singleLevel"/>
    <w:tmpl w:val="E2C4E8D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5EFC"/>
    <w:rsid w:val="00325EFC"/>
    <w:rsid w:val="6D5350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3" Type="http://schemas.openxmlformats.org/officeDocument/2006/relationships/fontTable" Target="fontTable.xml"/><Relationship Id="rId92" Type="http://schemas.openxmlformats.org/officeDocument/2006/relationships/numbering" Target="numbering.xml"/><Relationship Id="rId91" Type="http://schemas.openxmlformats.org/officeDocument/2006/relationships/customXml" Target="../customXml/item1.xml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2797;&#21046;&#24494;&#29983;&#29289;\AppData\Roaming\Kingsoft\wps\addons\pool\win-i386\knewfileruby_1.0.0.11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3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2018-11-13T10:13:00Z</dcterms:created>
  <dc:creator>☭ライダ❂</dc:creator>
  <cp:lastModifiedBy>☭ライダ❂</cp:lastModifiedBy>
  <dcterms:modified xsi:type="dcterms:W3CDTF">2018-11-13T12:09:08Z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